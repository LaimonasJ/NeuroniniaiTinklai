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E90" w:rsidRPr="00373E90" w:rsidRDefault="003F2B65">
      <w:pPr>
        <w:rPr>
          <w:b/>
        </w:rPr>
      </w:pPr>
      <w:r w:rsidRPr="00373E90">
        <w:rPr>
          <w:b/>
        </w:rPr>
        <w:t>Konkursas</w:t>
      </w:r>
    </w:p>
    <w:p w:rsidR="00A14658" w:rsidRPr="003F2B65" w:rsidRDefault="003F2B65">
      <w:r w:rsidRPr="003F2B65">
        <w:t>“</w:t>
      </w:r>
      <w:proofErr w:type="spellStart"/>
      <w:r w:rsidRPr="003F2B65">
        <w:t>TensorFlow</w:t>
      </w:r>
      <w:proofErr w:type="spellEnd"/>
      <w:r w:rsidRPr="003F2B65">
        <w:t xml:space="preserve"> </w:t>
      </w:r>
      <w:proofErr w:type="spellStart"/>
      <w:r w:rsidRPr="003F2B65">
        <w:t>Speech</w:t>
      </w:r>
      <w:proofErr w:type="spellEnd"/>
      <w:r w:rsidRPr="003F2B65">
        <w:t xml:space="preserve"> </w:t>
      </w:r>
      <w:proofErr w:type="spellStart"/>
      <w:r w:rsidRPr="003F2B65">
        <w:t>Recognition</w:t>
      </w:r>
      <w:proofErr w:type="spellEnd"/>
      <w:r w:rsidRPr="003F2B65">
        <w:t xml:space="preserve"> </w:t>
      </w:r>
      <w:proofErr w:type="spellStart"/>
      <w:r w:rsidRPr="003F2B65">
        <w:t>Challenge</w:t>
      </w:r>
      <w:proofErr w:type="spellEnd"/>
      <w:r w:rsidRPr="003F2B65">
        <w:t>”</w:t>
      </w:r>
    </w:p>
    <w:p w:rsidR="00373E90" w:rsidRPr="00373E90" w:rsidRDefault="00373E90">
      <w:pPr>
        <w:rPr>
          <w:b/>
        </w:rPr>
      </w:pPr>
      <w:r w:rsidRPr="00373E90">
        <w:rPr>
          <w:b/>
        </w:rPr>
        <w:t>Uždavinys</w:t>
      </w:r>
    </w:p>
    <w:p w:rsidR="003F2B65" w:rsidRDefault="003F2B65">
      <w:r>
        <w:t xml:space="preserve">Atpažinti 10 skirtingų balso komandų </w:t>
      </w:r>
      <w:r w:rsidR="009027D8">
        <w:t>(</w:t>
      </w:r>
      <w:r w:rsidR="00A43E84" w:rsidRPr="00C15E92">
        <w:rPr>
          <w:i/>
        </w:rPr>
        <w:t>"</w:t>
      </w:r>
      <w:proofErr w:type="spellStart"/>
      <w:r w:rsidR="00A43E84" w:rsidRPr="00C15E92">
        <w:rPr>
          <w:i/>
        </w:rPr>
        <w:t>Yes</w:t>
      </w:r>
      <w:proofErr w:type="spellEnd"/>
      <w:r w:rsidR="00A43E84" w:rsidRPr="00C15E92">
        <w:rPr>
          <w:i/>
        </w:rPr>
        <w:t>", "</w:t>
      </w:r>
      <w:proofErr w:type="spellStart"/>
      <w:r w:rsidR="00A43E84" w:rsidRPr="00C15E92">
        <w:rPr>
          <w:i/>
        </w:rPr>
        <w:t>No</w:t>
      </w:r>
      <w:proofErr w:type="spellEnd"/>
      <w:r w:rsidR="00A43E84" w:rsidRPr="00C15E92">
        <w:rPr>
          <w:i/>
        </w:rPr>
        <w:t>", "Up", "</w:t>
      </w:r>
      <w:proofErr w:type="spellStart"/>
      <w:r w:rsidR="00A43E84" w:rsidRPr="00C15E92">
        <w:rPr>
          <w:i/>
        </w:rPr>
        <w:t>Down</w:t>
      </w:r>
      <w:proofErr w:type="spellEnd"/>
      <w:r w:rsidR="00A43E84" w:rsidRPr="00C15E92">
        <w:rPr>
          <w:i/>
        </w:rPr>
        <w:t>", "</w:t>
      </w:r>
      <w:proofErr w:type="spellStart"/>
      <w:r w:rsidR="00A43E84" w:rsidRPr="00C15E92">
        <w:rPr>
          <w:i/>
        </w:rPr>
        <w:t>Left</w:t>
      </w:r>
      <w:proofErr w:type="spellEnd"/>
      <w:r w:rsidR="00A43E84" w:rsidRPr="00C15E92">
        <w:rPr>
          <w:i/>
        </w:rPr>
        <w:t>", "</w:t>
      </w:r>
      <w:proofErr w:type="spellStart"/>
      <w:r w:rsidR="00A43E84" w:rsidRPr="00C15E92">
        <w:rPr>
          <w:i/>
        </w:rPr>
        <w:t>Right</w:t>
      </w:r>
      <w:proofErr w:type="spellEnd"/>
      <w:r w:rsidR="00A43E84" w:rsidRPr="00C15E92">
        <w:rPr>
          <w:i/>
        </w:rPr>
        <w:t>", "</w:t>
      </w:r>
      <w:proofErr w:type="spellStart"/>
      <w:r w:rsidR="00A43E84" w:rsidRPr="00C15E92">
        <w:rPr>
          <w:i/>
        </w:rPr>
        <w:t>On</w:t>
      </w:r>
      <w:proofErr w:type="spellEnd"/>
      <w:r w:rsidR="00A43E84" w:rsidRPr="00C15E92">
        <w:rPr>
          <w:i/>
        </w:rPr>
        <w:t>", "</w:t>
      </w:r>
      <w:proofErr w:type="spellStart"/>
      <w:r w:rsidR="00A43E84" w:rsidRPr="00C15E92">
        <w:rPr>
          <w:i/>
        </w:rPr>
        <w:t>Off</w:t>
      </w:r>
      <w:proofErr w:type="spellEnd"/>
      <w:r w:rsidR="00A43E84" w:rsidRPr="00C15E92">
        <w:rPr>
          <w:i/>
        </w:rPr>
        <w:t>", "Stop", "</w:t>
      </w:r>
      <w:proofErr w:type="spellStart"/>
      <w:r w:rsidR="00A43E84" w:rsidRPr="00C15E92">
        <w:rPr>
          <w:i/>
        </w:rPr>
        <w:t>Go</w:t>
      </w:r>
      <w:proofErr w:type="spellEnd"/>
      <w:r w:rsidR="009027D8">
        <w:t xml:space="preserve">) </w:t>
      </w:r>
      <w:r>
        <w:t>iš garso įrašų failų.</w:t>
      </w:r>
      <w:r w:rsidR="00C15E92">
        <w:t xml:space="preserve"> Kitas komandas klasifikuoti kaip tylą</w:t>
      </w:r>
      <w:r w:rsidR="00A43E84">
        <w:t xml:space="preserve"> (</w:t>
      </w:r>
      <w:proofErr w:type="spellStart"/>
      <w:r w:rsidR="00A43E84" w:rsidRPr="00A43E84">
        <w:rPr>
          <w:i/>
        </w:rPr>
        <w:t>silence</w:t>
      </w:r>
      <w:proofErr w:type="spellEnd"/>
      <w:r w:rsidR="00A43E84">
        <w:t>)</w:t>
      </w:r>
      <w:r w:rsidR="00C15E92">
        <w:t xml:space="preserve"> arba nežinomą komandą</w:t>
      </w:r>
      <w:r w:rsidR="00A43E84">
        <w:t xml:space="preserve"> (</w:t>
      </w:r>
      <w:proofErr w:type="spellStart"/>
      <w:r w:rsidR="00A43E84" w:rsidRPr="00A43E84">
        <w:rPr>
          <w:i/>
        </w:rPr>
        <w:t>unknown</w:t>
      </w:r>
      <w:proofErr w:type="spellEnd"/>
      <w:r w:rsidR="00A43E84">
        <w:t>)</w:t>
      </w:r>
      <w:r w:rsidR="00C15E92">
        <w:t>.</w:t>
      </w:r>
    </w:p>
    <w:p w:rsidR="00373E90" w:rsidRPr="00373E90" w:rsidRDefault="00373E90">
      <w:pPr>
        <w:rPr>
          <w:b/>
        </w:rPr>
      </w:pPr>
      <w:r w:rsidRPr="00373E90">
        <w:rPr>
          <w:b/>
        </w:rPr>
        <w:t>Duomenys</w:t>
      </w:r>
    </w:p>
    <w:p w:rsidR="00C15E92" w:rsidRDefault="009027D8">
      <w:pPr>
        <w:rPr>
          <w:i/>
        </w:rPr>
      </w:pPr>
      <w:r>
        <w:t>Duomenys</w:t>
      </w:r>
      <w:r w:rsidR="00373E90">
        <w:t xml:space="preserve"> pateikti </w:t>
      </w:r>
      <w:proofErr w:type="spellStart"/>
      <w:r>
        <w:rPr>
          <w:i/>
        </w:rPr>
        <w:t>wav</w:t>
      </w:r>
      <w:proofErr w:type="spellEnd"/>
      <w:r>
        <w:t xml:space="preserve"> formato failais.  </w:t>
      </w:r>
      <w:r w:rsidR="00C15E92">
        <w:t xml:space="preserve">Kiekvienas iš failų yra balso įrašas, kuriame girdima vienas iš 30 žodžių: </w:t>
      </w:r>
      <w:r w:rsidR="00C15E92" w:rsidRPr="00C15E92">
        <w:rPr>
          <w:i/>
        </w:rPr>
        <w:t>"</w:t>
      </w:r>
      <w:proofErr w:type="spellStart"/>
      <w:r w:rsidR="00C15E92" w:rsidRPr="00C15E92">
        <w:rPr>
          <w:i/>
        </w:rPr>
        <w:t>Yes</w:t>
      </w:r>
      <w:proofErr w:type="spellEnd"/>
      <w:r w:rsidR="00C15E92" w:rsidRPr="00C15E92">
        <w:rPr>
          <w:i/>
        </w:rPr>
        <w:t>", "</w:t>
      </w:r>
      <w:proofErr w:type="spellStart"/>
      <w:r w:rsidR="00C15E92" w:rsidRPr="00C15E92">
        <w:rPr>
          <w:i/>
        </w:rPr>
        <w:t>No</w:t>
      </w:r>
      <w:proofErr w:type="spellEnd"/>
      <w:r w:rsidR="00C15E92" w:rsidRPr="00C15E92">
        <w:rPr>
          <w:i/>
        </w:rPr>
        <w:t>", "Up", "</w:t>
      </w:r>
      <w:proofErr w:type="spellStart"/>
      <w:r w:rsidR="00C15E92" w:rsidRPr="00C15E92">
        <w:rPr>
          <w:i/>
        </w:rPr>
        <w:t>Down</w:t>
      </w:r>
      <w:proofErr w:type="spellEnd"/>
      <w:r w:rsidR="00C15E92" w:rsidRPr="00C15E92">
        <w:rPr>
          <w:i/>
        </w:rPr>
        <w:t>", "</w:t>
      </w:r>
      <w:proofErr w:type="spellStart"/>
      <w:r w:rsidR="00C15E92" w:rsidRPr="00C15E92">
        <w:rPr>
          <w:i/>
        </w:rPr>
        <w:t>Left</w:t>
      </w:r>
      <w:proofErr w:type="spellEnd"/>
      <w:r w:rsidR="00C15E92" w:rsidRPr="00C15E92">
        <w:rPr>
          <w:i/>
        </w:rPr>
        <w:t>", "</w:t>
      </w:r>
      <w:proofErr w:type="spellStart"/>
      <w:r w:rsidR="00C15E92" w:rsidRPr="00C15E92">
        <w:rPr>
          <w:i/>
        </w:rPr>
        <w:t>Right</w:t>
      </w:r>
      <w:proofErr w:type="spellEnd"/>
      <w:r w:rsidR="00C15E92" w:rsidRPr="00C15E92">
        <w:rPr>
          <w:i/>
        </w:rPr>
        <w:t>", "</w:t>
      </w:r>
      <w:proofErr w:type="spellStart"/>
      <w:r w:rsidR="00C15E92" w:rsidRPr="00C15E92">
        <w:rPr>
          <w:i/>
        </w:rPr>
        <w:t>On</w:t>
      </w:r>
      <w:proofErr w:type="spellEnd"/>
      <w:r w:rsidR="00C15E92" w:rsidRPr="00C15E92">
        <w:rPr>
          <w:i/>
        </w:rPr>
        <w:t>", "</w:t>
      </w:r>
      <w:proofErr w:type="spellStart"/>
      <w:r w:rsidR="00C15E92" w:rsidRPr="00C15E92">
        <w:rPr>
          <w:i/>
        </w:rPr>
        <w:t>Off</w:t>
      </w:r>
      <w:proofErr w:type="spellEnd"/>
      <w:r w:rsidR="00C15E92" w:rsidRPr="00C15E92">
        <w:rPr>
          <w:i/>
        </w:rPr>
        <w:t>", "Stop", "</w:t>
      </w:r>
      <w:proofErr w:type="spellStart"/>
      <w:r w:rsidR="00C15E92" w:rsidRPr="00C15E92">
        <w:rPr>
          <w:i/>
        </w:rPr>
        <w:t>Go</w:t>
      </w:r>
      <w:proofErr w:type="spellEnd"/>
      <w:r w:rsidR="00C15E92" w:rsidRPr="00C15E92">
        <w:rPr>
          <w:i/>
        </w:rPr>
        <w:t>", "</w:t>
      </w:r>
      <w:proofErr w:type="spellStart"/>
      <w:r w:rsidR="00C15E92" w:rsidRPr="00C15E92">
        <w:rPr>
          <w:i/>
        </w:rPr>
        <w:t>Zero</w:t>
      </w:r>
      <w:proofErr w:type="spellEnd"/>
      <w:r w:rsidR="00C15E92" w:rsidRPr="00C15E92">
        <w:rPr>
          <w:i/>
        </w:rPr>
        <w:t>", "One", "</w:t>
      </w:r>
      <w:proofErr w:type="spellStart"/>
      <w:r w:rsidR="00C15E92" w:rsidRPr="00C15E92">
        <w:rPr>
          <w:i/>
        </w:rPr>
        <w:t>Two</w:t>
      </w:r>
      <w:proofErr w:type="spellEnd"/>
      <w:r w:rsidR="00C15E92" w:rsidRPr="00C15E92">
        <w:rPr>
          <w:i/>
        </w:rPr>
        <w:t>", "</w:t>
      </w:r>
      <w:proofErr w:type="spellStart"/>
      <w:r w:rsidR="00C15E92" w:rsidRPr="00C15E92">
        <w:rPr>
          <w:i/>
        </w:rPr>
        <w:t>Three</w:t>
      </w:r>
      <w:proofErr w:type="spellEnd"/>
      <w:r w:rsidR="00C15E92" w:rsidRPr="00C15E92">
        <w:rPr>
          <w:i/>
        </w:rPr>
        <w:t>", "</w:t>
      </w:r>
      <w:proofErr w:type="spellStart"/>
      <w:r w:rsidR="00C15E92" w:rsidRPr="00C15E92">
        <w:rPr>
          <w:i/>
        </w:rPr>
        <w:t>Four</w:t>
      </w:r>
      <w:proofErr w:type="spellEnd"/>
      <w:r w:rsidR="00C15E92" w:rsidRPr="00C15E92">
        <w:rPr>
          <w:i/>
        </w:rPr>
        <w:t>", "</w:t>
      </w:r>
      <w:proofErr w:type="spellStart"/>
      <w:r w:rsidR="00C15E92" w:rsidRPr="00C15E92">
        <w:rPr>
          <w:i/>
        </w:rPr>
        <w:t>Five</w:t>
      </w:r>
      <w:proofErr w:type="spellEnd"/>
      <w:r w:rsidR="00C15E92" w:rsidRPr="00C15E92">
        <w:rPr>
          <w:i/>
        </w:rPr>
        <w:t>", "</w:t>
      </w:r>
      <w:proofErr w:type="spellStart"/>
      <w:r w:rsidR="00C15E92" w:rsidRPr="00C15E92">
        <w:rPr>
          <w:i/>
        </w:rPr>
        <w:t>Six</w:t>
      </w:r>
      <w:proofErr w:type="spellEnd"/>
      <w:r w:rsidR="00C15E92" w:rsidRPr="00C15E92">
        <w:rPr>
          <w:i/>
        </w:rPr>
        <w:t>", "</w:t>
      </w:r>
      <w:proofErr w:type="spellStart"/>
      <w:r w:rsidR="00C15E92" w:rsidRPr="00C15E92">
        <w:rPr>
          <w:i/>
        </w:rPr>
        <w:t>Seven</w:t>
      </w:r>
      <w:proofErr w:type="spellEnd"/>
      <w:r w:rsidR="00C15E92" w:rsidRPr="00C15E92">
        <w:rPr>
          <w:i/>
        </w:rPr>
        <w:t>", "</w:t>
      </w:r>
      <w:proofErr w:type="spellStart"/>
      <w:r w:rsidR="00C15E92" w:rsidRPr="00C15E92">
        <w:rPr>
          <w:i/>
        </w:rPr>
        <w:t>Eight</w:t>
      </w:r>
      <w:proofErr w:type="spellEnd"/>
      <w:r w:rsidR="00C15E92" w:rsidRPr="00C15E92">
        <w:rPr>
          <w:i/>
        </w:rPr>
        <w:t>", "</w:t>
      </w:r>
      <w:proofErr w:type="spellStart"/>
      <w:r w:rsidR="00C15E92" w:rsidRPr="00C15E92">
        <w:rPr>
          <w:i/>
        </w:rPr>
        <w:t>Nine</w:t>
      </w:r>
      <w:proofErr w:type="spellEnd"/>
      <w:r w:rsidR="00C15E92" w:rsidRPr="00C15E92">
        <w:rPr>
          <w:i/>
        </w:rPr>
        <w:t>", "</w:t>
      </w:r>
      <w:proofErr w:type="spellStart"/>
      <w:r w:rsidR="00C15E92" w:rsidRPr="00C15E92">
        <w:rPr>
          <w:i/>
        </w:rPr>
        <w:t>Bed</w:t>
      </w:r>
      <w:proofErr w:type="spellEnd"/>
      <w:r w:rsidR="00C15E92" w:rsidRPr="00C15E92">
        <w:rPr>
          <w:i/>
        </w:rPr>
        <w:t>", "</w:t>
      </w:r>
      <w:proofErr w:type="spellStart"/>
      <w:r w:rsidR="00C15E92" w:rsidRPr="00C15E92">
        <w:rPr>
          <w:i/>
        </w:rPr>
        <w:t>Bird</w:t>
      </w:r>
      <w:proofErr w:type="spellEnd"/>
      <w:r w:rsidR="00C15E92" w:rsidRPr="00C15E92">
        <w:rPr>
          <w:i/>
        </w:rPr>
        <w:t>", "</w:t>
      </w:r>
      <w:proofErr w:type="spellStart"/>
      <w:r w:rsidR="00C15E92" w:rsidRPr="00C15E92">
        <w:rPr>
          <w:i/>
        </w:rPr>
        <w:t>Cat</w:t>
      </w:r>
      <w:proofErr w:type="spellEnd"/>
      <w:r w:rsidR="00C15E92" w:rsidRPr="00C15E92">
        <w:rPr>
          <w:i/>
        </w:rPr>
        <w:t>", "</w:t>
      </w:r>
      <w:proofErr w:type="spellStart"/>
      <w:r w:rsidR="00C15E92" w:rsidRPr="00C15E92">
        <w:rPr>
          <w:i/>
        </w:rPr>
        <w:t>Dog</w:t>
      </w:r>
      <w:proofErr w:type="spellEnd"/>
      <w:r w:rsidR="00C15E92" w:rsidRPr="00C15E92">
        <w:rPr>
          <w:i/>
        </w:rPr>
        <w:t>", "</w:t>
      </w:r>
      <w:proofErr w:type="spellStart"/>
      <w:r w:rsidR="00C15E92" w:rsidRPr="00C15E92">
        <w:rPr>
          <w:i/>
        </w:rPr>
        <w:t>Happy</w:t>
      </w:r>
      <w:proofErr w:type="spellEnd"/>
      <w:r w:rsidR="00C15E92" w:rsidRPr="00C15E92">
        <w:rPr>
          <w:i/>
        </w:rPr>
        <w:t>", "</w:t>
      </w:r>
      <w:proofErr w:type="spellStart"/>
      <w:r w:rsidR="00C15E92" w:rsidRPr="00C15E92">
        <w:rPr>
          <w:i/>
        </w:rPr>
        <w:t>House</w:t>
      </w:r>
      <w:proofErr w:type="spellEnd"/>
      <w:r w:rsidR="00C15E92" w:rsidRPr="00C15E92">
        <w:rPr>
          <w:i/>
        </w:rPr>
        <w:t>", "</w:t>
      </w:r>
      <w:proofErr w:type="spellStart"/>
      <w:r w:rsidR="00C15E92" w:rsidRPr="00C15E92">
        <w:rPr>
          <w:i/>
        </w:rPr>
        <w:t>Marvin</w:t>
      </w:r>
      <w:proofErr w:type="spellEnd"/>
      <w:r w:rsidR="00C15E92" w:rsidRPr="00C15E92">
        <w:rPr>
          <w:i/>
        </w:rPr>
        <w:t>", "</w:t>
      </w:r>
      <w:proofErr w:type="spellStart"/>
      <w:r w:rsidR="00C15E92" w:rsidRPr="00C15E92">
        <w:rPr>
          <w:i/>
        </w:rPr>
        <w:t>Sheila</w:t>
      </w:r>
      <w:proofErr w:type="spellEnd"/>
      <w:r w:rsidR="00C15E92" w:rsidRPr="00C15E92">
        <w:rPr>
          <w:i/>
        </w:rPr>
        <w:t>", "</w:t>
      </w:r>
      <w:proofErr w:type="spellStart"/>
      <w:r w:rsidR="00C15E92" w:rsidRPr="00C15E92">
        <w:rPr>
          <w:i/>
        </w:rPr>
        <w:t>Tree</w:t>
      </w:r>
      <w:proofErr w:type="spellEnd"/>
      <w:r w:rsidR="00C15E92" w:rsidRPr="00C15E92">
        <w:rPr>
          <w:i/>
        </w:rPr>
        <w:t>",</w:t>
      </w:r>
      <w:r w:rsidR="00C15E92">
        <w:rPr>
          <w:i/>
        </w:rPr>
        <w:t xml:space="preserve"> "</w:t>
      </w:r>
      <w:proofErr w:type="spellStart"/>
      <w:r w:rsidR="00C15E92">
        <w:rPr>
          <w:i/>
        </w:rPr>
        <w:t>Wow</w:t>
      </w:r>
      <w:proofErr w:type="spellEnd"/>
      <w:r w:rsidR="00C15E92">
        <w:rPr>
          <w:i/>
        </w:rPr>
        <w:t>".</w:t>
      </w:r>
    </w:p>
    <w:p w:rsidR="00A43E84" w:rsidRDefault="00C15E92">
      <w:r>
        <w:t xml:space="preserve">Duomenų rinkinyje taip pat pateikiami „balto triukšmo“ failai, skirti apmokinti tinklą atpažinti tylą. </w:t>
      </w:r>
      <w:r w:rsidR="00A43E84">
        <w:t>Be žodžių, kuriuos siekiama atpažinti, pateikiami 20 žodžių įrašai, kuriuos užduotis prašo klasifikuoti kaip nežinomą komandą.</w:t>
      </w:r>
    </w:p>
    <w:p w:rsidR="00A43E84" w:rsidRDefault="00A43E84">
      <w:r>
        <w:t xml:space="preserve">Duomenų rinkinys kūrėjų suskirstytas į 4 aibes: </w:t>
      </w:r>
      <w:proofErr w:type="spellStart"/>
      <w:r>
        <w:t>validacijos</w:t>
      </w:r>
      <w:proofErr w:type="spellEnd"/>
      <w:r>
        <w:t xml:space="preserve">, treniravimo, testavimo ir rezultatų pateikimo. </w:t>
      </w:r>
      <w:r w:rsidR="00195492">
        <w:t xml:space="preserve">Treniravimo (51094 failai), </w:t>
      </w:r>
      <w:proofErr w:type="spellStart"/>
      <w:r w:rsidR="00195492">
        <w:t>validacijos</w:t>
      </w:r>
      <w:proofErr w:type="spellEnd"/>
      <w:r w:rsidR="00195492">
        <w:t xml:space="preserve"> (</w:t>
      </w:r>
      <w:r w:rsidR="00195492" w:rsidRPr="00A43E84">
        <w:t xml:space="preserve">6798 </w:t>
      </w:r>
      <w:r w:rsidR="00195492">
        <w:t xml:space="preserve"> failai)</w:t>
      </w:r>
      <w:r>
        <w:t xml:space="preserve"> ir testavimo</w:t>
      </w:r>
      <w:r w:rsidR="00195492">
        <w:t xml:space="preserve"> (</w:t>
      </w:r>
      <w:r w:rsidR="00195492" w:rsidRPr="00A43E84">
        <w:t xml:space="preserve">6835 </w:t>
      </w:r>
      <w:r w:rsidR="00195492">
        <w:t>failai)</w:t>
      </w:r>
      <w:r>
        <w:t xml:space="preserve"> aibės jau</w:t>
      </w:r>
      <w:r w:rsidR="00195492">
        <w:t xml:space="preserve"> suklasifikuotos. Aibės atpažinimui sukurti </w:t>
      </w:r>
      <w:proofErr w:type="spellStart"/>
      <w:r w:rsidR="00195492">
        <w:t>validacijos</w:t>
      </w:r>
      <w:proofErr w:type="spellEnd"/>
      <w:r w:rsidR="00195492">
        <w:t xml:space="preserve"> ir testavimo failų sąrašai. Jei failas nesuklasifikuotas ir nepatenka į šiuos sąrašas, jis priskiriamas treniravimui.</w:t>
      </w:r>
    </w:p>
    <w:p w:rsidR="003F2B65" w:rsidRPr="009027D8" w:rsidRDefault="00A43E84">
      <w:r>
        <w:t>Daugumos įrašų trukmė yra lygiai viena sekundė</w:t>
      </w:r>
      <w:r w:rsidR="0067350A">
        <w:t xml:space="preserve">. Įrašai </w:t>
      </w:r>
      <w:r w:rsidR="0067350A">
        <w:t>netinka</w:t>
      </w:r>
      <w:bookmarkStart w:id="0" w:name="_GoBack"/>
      <w:bookmarkEnd w:id="0"/>
      <w:r w:rsidR="0067350A">
        <w:t xml:space="preserve">mo ilgio </w:t>
      </w:r>
      <w:r w:rsidR="0067350A">
        <w:t>ar su klaidomis formate atmetami. Taip gaunami 46004 treniravimo, 6137</w:t>
      </w:r>
    </w:p>
    <w:sectPr w:rsidR="003F2B65" w:rsidRPr="009027D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65"/>
    <w:rsid w:val="0006101B"/>
    <w:rsid w:val="00195492"/>
    <w:rsid w:val="00373E90"/>
    <w:rsid w:val="003F2B65"/>
    <w:rsid w:val="004F07E8"/>
    <w:rsid w:val="0067350A"/>
    <w:rsid w:val="007D0AF8"/>
    <w:rsid w:val="007D15F4"/>
    <w:rsid w:val="009027D8"/>
    <w:rsid w:val="00A05C00"/>
    <w:rsid w:val="00A14658"/>
    <w:rsid w:val="00A43E84"/>
    <w:rsid w:val="00C15E92"/>
    <w:rsid w:val="00D227D5"/>
    <w:rsid w:val="00F7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D9F2A"/>
  <w15:chartTrackingRefBased/>
  <w15:docId w15:val="{D17AF6D1-D0D3-4908-8E71-7179AE79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99"/>
    <w:qFormat/>
    <w:rsid w:val="00D227D5"/>
    <w:pPr>
      <w:spacing w:after="0" w:line="240" w:lineRule="auto"/>
      <w:jc w:val="right"/>
    </w:pPr>
    <w:rPr>
      <w:rFonts w:eastAsia="Times New Roman"/>
      <w:b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7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DE290146.dotm</Template>
  <TotalTime>80</TotalTime>
  <Pages>1</Pages>
  <Words>875</Words>
  <Characters>500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Laimonas Juras</dc:creator>
  <cp:keywords/>
  <dc:description/>
  <cp:lastModifiedBy>laju2259</cp:lastModifiedBy>
  <cp:revision>2</cp:revision>
  <dcterms:created xsi:type="dcterms:W3CDTF">2018-12-11T09:07:00Z</dcterms:created>
  <dcterms:modified xsi:type="dcterms:W3CDTF">2018-12-11T13:08:00Z</dcterms:modified>
</cp:coreProperties>
</file>